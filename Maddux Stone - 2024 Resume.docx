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80BC5" w14:textId="239E8496" w:rsidR="339651AB" w:rsidRPr="00F9176F" w:rsidRDefault="00A910AD" w:rsidP="00F9176F">
      <w:pPr>
        <w:pStyle w:val="Heading1"/>
      </w:pPr>
      <w:r>
        <w:t>Maddux Stone</w:t>
      </w:r>
    </w:p>
    <w:p w14:paraId="02184D54" w14:textId="08F31D39" w:rsidR="00DC490D" w:rsidRPr="002073B6" w:rsidRDefault="00000000" w:rsidP="002073B6">
      <w:pPr>
        <w:pStyle w:val="ContactInfo"/>
      </w:pPr>
      <w:sdt>
        <w:sdtPr>
          <w:id w:val="1088194590"/>
          <w:placeholder>
            <w:docPart w:val="5C34429C77DE4D2283505835D937487C"/>
          </w:placeholder>
          <w15:appearance w15:val="hidden"/>
        </w:sdtPr>
        <w:sdtContent>
          <w:r w:rsidR="00A910AD">
            <w:t>maddux17stone@gmail.com</w:t>
          </w:r>
        </w:sdtContent>
      </w:sdt>
      <w:r w:rsidR="339651AB" w:rsidRPr="002073B6">
        <w:t xml:space="preserve">  •  </w:t>
      </w:r>
      <w:sdt>
        <w:sdtPr>
          <w:id w:val="249624552"/>
          <w:placeholder>
            <w:docPart w:val="6145B4BC9D8B49BB80518BE4B968154C"/>
          </w:placeholder>
          <w15:appearance w15:val="hidden"/>
        </w:sdtPr>
        <w:sdtContent>
          <w:r w:rsidR="00A910AD">
            <w:t>(731) 377-1961</w:t>
          </w:r>
        </w:sdtContent>
      </w:sdt>
      <w:r w:rsidR="5137D887" w:rsidRPr="002073B6">
        <w:t xml:space="preserve"> </w:t>
      </w:r>
      <w:r w:rsidR="339651AB" w:rsidRPr="002073B6">
        <w:t xml:space="preserve">•  </w:t>
      </w:r>
      <w:sdt>
        <w:sdtPr>
          <w:id w:val="-769853447"/>
          <w:placeholder>
            <w:docPart w:val="E645B0D92CBD4D74A1FA1083589AB8DC"/>
          </w:placeholder>
          <w15:appearance w15:val="hidden"/>
        </w:sdtPr>
        <w:sdtContent>
          <w:r w:rsidR="00A910AD">
            <w:t>252 Buena Vista Circle</w:t>
          </w:r>
          <w:r w:rsidR="00950C94">
            <w:t xml:space="preserve"> </w:t>
          </w:r>
          <w:r w:rsidR="00A910AD" w:rsidRPr="002073B6">
            <w:t>•</w:t>
          </w:r>
          <w:r w:rsidR="00A910AD" w:rsidRPr="00A910AD">
            <w:t xml:space="preserve"> </w:t>
          </w:r>
          <w:r w:rsidR="00A910AD" w:rsidRPr="00A910AD">
            <w:t>github.com/MJStone17</w:t>
          </w:r>
          <w:r w:rsidR="00950C94">
            <w:t xml:space="preserve">                                       </w:t>
          </w:r>
          <w:r w:rsidR="00950C94">
            <w:tab/>
            <w:t xml:space="preserve">                                                                            Cookeville, TN 38501</w:t>
          </w:r>
          <w:r w:rsidR="00950C94">
            <w:tab/>
            <w:t xml:space="preserve">     </w:t>
          </w:r>
        </w:sdtContent>
      </w:sdt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3B44619C" w14:textId="77777777" w:rsidTr="000B4CAB">
        <w:tc>
          <w:tcPr>
            <w:tcW w:w="9360" w:type="dxa"/>
          </w:tcPr>
          <w:p w14:paraId="795B3670" w14:textId="77777777" w:rsidR="00316C32" w:rsidRPr="00316C32" w:rsidRDefault="00000000" w:rsidP="005303C3">
            <w:pPr>
              <w:pStyle w:val="Heading2"/>
            </w:pPr>
            <w:sdt>
              <w:sdtPr>
                <w:id w:val="1641067621"/>
                <w:placeholder>
                  <w:docPart w:val="C05A8C7139C74911B321153FF652B501"/>
                </w:placeholder>
                <w:showingPlcHdr/>
                <w15:appearance w15:val="hidden"/>
              </w:sdtPr>
              <w:sdtContent>
                <w:r w:rsidR="00316C32" w:rsidRPr="00316C32">
                  <w:t>Education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49617AA8" w14:textId="77777777" w:rsidR="00316C32" w:rsidRDefault="00316C32" w:rsidP="00316C32">
      <w:pPr>
        <w:pStyle w:val="Spacebetweentables"/>
      </w:pPr>
    </w:p>
    <w:tbl>
      <w:tblPr>
        <w:tblW w:w="9395" w:type="dxa"/>
        <w:tblLook w:val="0600" w:firstRow="0" w:lastRow="0" w:firstColumn="0" w:lastColumn="0" w:noHBand="1" w:noVBand="1"/>
      </w:tblPr>
      <w:tblGrid>
        <w:gridCol w:w="7510"/>
        <w:gridCol w:w="1885"/>
      </w:tblGrid>
      <w:tr w:rsidR="00315D21" w:rsidRPr="00EF2B8F" w14:paraId="19F111AD" w14:textId="77777777" w:rsidTr="00316C32">
        <w:trPr>
          <w:trHeight w:val="265"/>
        </w:trPr>
        <w:tc>
          <w:tcPr>
            <w:tcW w:w="7510" w:type="dxa"/>
          </w:tcPr>
          <w:p w14:paraId="3BAB68D5" w14:textId="4E7D83DE" w:rsidR="004D6840" w:rsidRPr="00EF2B8F" w:rsidRDefault="00000000" w:rsidP="00F9176F">
            <w:pPr>
              <w:rPr>
                <w:sz w:val="19"/>
                <w:szCs w:val="19"/>
              </w:rPr>
            </w:pPr>
            <w:sdt>
              <w:sdtPr>
                <w:id w:val="45496717"/>
                <w:placeholder>
                  <w:docPart w:val="3CC1E0C54EA7481D869146DC875D618F"/>
                </w:placeholder>
                <w15:appearance w15:val="hidden"/>
              </w:sdtPr>
              <w:sdtContent>
                <w:r w:rsidR="00950C94">
                  <w:t>Tennessee Technological University</w:t>
                </w:r>
              </w:sdtContent>
            </w:sdt>
          </w:p>
        </w:tc>
        <w:tc>
          <w:tcPr>
            <w:tcW w:w="1885" w:type="dxa"/>
          </w:tcPr>
          <w:p w14:paraId="39E17923" w14:textId="2AACCE59" w:rsidR="004D6840" w:rsidRPr="00EF2B8F" w:rsidRDefault="00000000" w:rsidP="00F9176F">
            <w:pPr>
              <w:jc w:val="right"/>
            </w:pPr>
            <w:sdt>
              <w:sdtPr>
                <w:id w:val="-2025473700"/>
                <w:placeholder>
                  <w:docPart w:val="6850E761CE134D1F9C03C8EC82170C75"/>
                </w:placeholder>
                <w15:appearance w15:val="hidden"/>
              </w:sdtPr>
              <w:sdtContent>
                <w:r w:rsidR="00950C94">
                  <w:t xml:space="preserve"> </w:t>
                </w:r>
              </w:sdtContent>
            </w:sdt>
            <w:r w:rsidR="00F9176F">
              <w:t xml:space="preserve"> </w:t>
            </w:r>
          </w:p>
        </w:tc>
      </w:tr>
    </w:tbl>
    <w:sdt>
      <w:sdtPr>
        <w:id w:val="-489098067"/>
        <w:placeholder>
          <w:docPart w:val="3D3E1F40CB3343FD8970DD378782A052"/>
        </w:placeholder>
        <w15:appearance w15:val="hidden"/>
      </w:sdtPr>
      <w:sdtContent>
        <w:p w14:paraId="38F30FBE" w14:textId="77777777" w:rsidR="00950C94" w:rsidRDefault="00950C94" w:rsidP="000B4CAB">
          <w:pPr>
            <w:pStyle w:val="Collegeinfo"/>
          </w:pPr>
          <w:r>
            <w:t xml:space="preserve">Electrical Engineering </w:t>
          </w:r>
        </w:p>
        <w:p w14:paraId="503FEB25" w14:textId="4754A12C" w:rsidR="633BCDEC" w:rsidRPr="000B4CAB" w:rsidRDefault="00950C94" w:rsidP="000B4CAB">
          <w:pPr>
            <w:pStyle w:val="Collegeinfo"/>
          </w:pPr>
          <w:r>
            <w:t>Expected Graduation: 2027</w:t>
          </w:r>
        </w:p>
      </w:sdtContent>
    </w:sdt>
    <w:p w14:paraId="3F2CC75A" w14:textId="32A2B247" w:rsidR="7445260A" w:rsidRDefault="00950C94" w:rsidP="000B4CAB">
      <w:pPr>
        <w:pStyle w:val="Collegeinfo"/>
      </w:pPr>
      <w:r>
        <w:t>GPA = 3.</w:t>
      </w:r>
      <w:r w:rsidR="00A26440">
        <w:t>5</w:t>
      </w:r>
      <w:r>
        <w:t>3</w:t>
      </w:r>
    </w:p>
    <w:p w14:paraId="67AC888B" w14:textId="77777777" w:rsidR="00950C94" w:rsidRDefault="00950C94" w:rsidP="000B4CAB">
      <w:pPr>
        <w:pStyle w:val="Collegeinfo"/>
      </w:pPr>
    </w:p>
    <w:p w14:paraId="0073DC37" w14:textId="365533F3" w:rsidR="00950C94" w:rsidRDefault="00A26440" w:rsidP="00A26440">
      <w:pPr>
        <w:pStyle w:val="Collegeinfo"/>
        <w:ind w:left="0"/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   </w:t>
      </w:r>
      <w:r w:rsidR="00950C94">
        <w:rPr>
          <w:b/>
          <w:bCs/>
          <w:i w:val="0"/>
          <w:iCs/>
        </w:rPr>
        <w:t>Arkansas City High School</w:t>
      </w:r>
      <w:r w:rsidR="00C97638">
        <w:rPr>
          <w:b/>
          <w:bCs/>
          <w:i w:val="0"/>
          <w:iCs/>
        </w:rPr>
        <w:t xml:space="preserve"> – Arkansas City, Kansas</w:t>
      </w:r>
    </w:p>
    <w:p w14:paraId="33E8AA87" w14:textId="4275002D" w:rsidR="00DC490D" w:rsidRDefault="00950C94" w:rsidP="00950C94">
      <w:pPr>
        <w:pStyle w:val="Collegeinfo"/>
        <w:ind w:left="0"/>
      </w:pPr>
      <w:r>
        <w:rPr>
          <w:b/>
          <w:bCs/>
          <w:i w:val="0"/>
          <w:iCs/>
        </w:rPr>
        <w:t xml:space="preserve">      </w:t>
      </w:r>
      <w:r>
        <w:t>Graduated 2023</w:t>
      </w:r>
    </w:p>
    <w:p w14:paraId="6A17CA2A" w14:textId="77777777" w:rsidR="00950C94" w:rsidRDefault="00950C94" w:rsidP="00950C94">
      <w:pPr>
        <w:pStyle w:val="Collegeinfo"/>
        <w:ind w:left="0"/>
      </w:pP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39F62952" w14:textId="77777777" w:rsidTr="000B4CAB">
        <w:tc>
          <w:tcPr>
            <w:tcW w:w="9360" w:type="dxa"/>
          </w:tcPr>
          <w:p w14:paraId="7FE2C6EB" w14:textId="77777777" w:rsidR="00316C32" w:rsidRPr="00316C32" w:rsidRDefault="00000000" w:rsidP="00191303">
            <w:pPr>
              <w:pStyle w:val="Heading2"/>
            </w:pPr>
            <w:sdt>
              <w:sdtPr>
                <w:id w:val="-175196576"/>
                <w:placeholder>
                  <w:docPart w:val="3C71D0218A394E899299A3821A7915E8"/>
                </w:placeholder>
                <w:showingPlcHdr/>
                <w15:appearance w15:val="hidden"/>
              </w:sdtPr>
              <w:sdtContent>
                <w:r w:rsidR="00316C32" w:rsidRPr="00F9176F">
                  <w:t>Professional experience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339C03AF" w14:textId="77777777" w:rsidR="00316C32" w:rsidRDefault="00316C32" w:rsidP="00316C32">
      <w:pPr>
        <w:pStyle w:val="Spacebetweentables"/>
      </w:pPr>
    </w:p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20"/>
        <w:gridCol w:w="1887"/>
      </w:tblGrid>
      <w:tr w:rsidR="007D1F1C" w:rsidRPr="00EF2B8F" w14:paraId="0DFD815E" w14:textId="77777777" w:rsidTr="342F38E0">
        <w:trPr>
          <w:trHeight w:val="263"/>
        </w:trPr>
        <w:tc>
          <w:tcPr>
            <w:tcW w:w="7520" w:type="dxa"/>
            <w:tcBorders>
              <w:top w:val="nil"/>
              <w:left w:val="nil"/>
              <w:bottom w:val="nil"/>
            </w:tcBorders>
          </w:tcPr>
          <w:p w14:paraId="034622B3" w14:textId="4936DBDB" w:rsidR="007D1F1C" w:rsidRPr="00EF2B8F" w:rsidRDefault="00000000" w:rsidP="00662603">
            <w:sdt>
              <w:sdtPr>
                <w:id w:val="-1496251119"/>
                <w:placeholder>
                  <w:docPart w:val="40215E33499647BD9DEC180C744D63F6"/>
                </w:placeholder>
                <w15:appearance w15:val="hidden"/>
              </w:sdtPr>
              <w:sdtContent>
                <w:r w:rsidR="003B2CF0">
                  <w:t>The Clean Machine</w:t>
                </w:r>
              </w:sdtContent>
            </w:sdt>
            <w:r w:rsidR="003B2CF0">
              <w:t xml:space="preserve"> –</w:t>
            </w:r>
            <w:r w:rsidR="00F9176F" w:rsidRPr="00F9176F">
              <w:t xml:space="preserve"> </w:t>
            </w:r>
            <w:sdt>
              <w:sdtPr>
                <w:id w:val="-1175656557"/>
                <w:placeholder>
                  <w:docPart w:val="ADBCDDE270984F059A8EC209576B5076"/>
                </w:placeholder>
                <w15:appearance w15:val="hidden"/>
              </w:sdtPr>
              <w:sdtContent>
                <w:r w:rsidR="003B2CF0">
                  <w:t>McMinnville, TN</w:t>
                </w:r>
              </w:sdtContent>
            </w:sdt>
          </w:p>
        </w:tc>
        <w:tc>
          <w:tcPr>
            <w:tcW w:w="1887" w:type="dxa"/>
            <w:tcBorders>
              <w:top w:val="nil"/>
              <w:bottom w:val="nil"/>
              <w:right w:val="nil"/>
            </w:tcBorders>
          </w:tcPr>
          <w:p w14:paraId="34ADE380" w14:textId="5E836775" w:rsidR="007D1F1C" w:rsidRPr="00EF74BA" w:rsidRDefault="00000000" w:rsidP="00662603">
            <w:pPr>
              <w:jc w:val="right"/>
            </w:pPr>
            <w:sdt>
              <w:sdtPr>
                <w:id w:val="177940288"/>
                <w:placeholder>
                  <w:docPart w:val="0C52AE3573C04D96876977367F056C82"/>
                </w:placeholder>
                <w15:appearance w15:val="hidden"/>
              </w:sdtPr>
              <w:sdtContent>
                <w:r w:rsidR="003B2CF0">
                  <w:t>June 2023</w:t>
                </w:r>
              </w:sdtContent>
            </w:sdt>
          </w:p>
        </w:tc>
      </w:tr>
    </w:tbl>
    <w:sdt>
      <w:sdtPr>
        <w:id w:val="-1934735192"/>
        <w:placeholder>
          <w:docPart w:val="2B8A5FB223D747309ACD5F829A52C2B1"/>
        </w:placeholder>
        <w15:appearance w15:val="hidden"/>
      </w:sdtPr>
      <w:sdtContent>
        <w:p w14:paraId="47CF2235" w14:textId="1E9C7B08" w:rsidR="00595227" w:rsidRDefault="00C03018" w:rsidP="00C03018">
          <w:pPr>
            <w:pStyle w:val="ListBullet"/>
          </w:pPr>
          <w:r>
            <w:t>Deep cleaned worksites.</w:t>
          </w:r>
        </w:p>
        <w:p w14:paraId="579538A1" w14:textId="27B0EA2A" w:rsidR="00C03018" w:rsidRDefault="00C03018" w:rsidP="00C03018">
          <w:pPr>
            <w:pStyle w:val="ListBullet"/>
          </w:pPr>
          <w:r>
            <w:t>Collected waste from worksites and delivered to dumps.</w:t>
          </w:r>
        </w:p>
        <w:p w14:paraId="07DF32B2" w14:textId="71330660" w:rsidR="00C03018" w:rsidRDefault="00C03018" w:rsidP="00C03018">
          <w:pPr>
            <w:pStyle w:val="ListBullet"/>
          </w:pPr>
          <w:r>
            <w:t>Pressure-washed buildings and driveways</w:t>
          </w:r>
          <w:r w:rsidR="00C97638">
            <w:t>.</w:t>
          </w:r>
        </w:p>
        <w:p w14:paraId="068C308A" w14:textId="0C278A32" w:rsidR="00DC490D" w:rsidRDefault="00C97638" w:rsidP="00DC490D">
          <w:pPr>
            <w:pStyle w:val="ListBullet"/>
          </w:pPr>
          <w:r>
            <w:t>Various forms of physical labor.</w:t>
          </w:r>
        </w:p>
        <w:p w14:paraId="25D0882C" w14:textId="77777777" w:rsidR="00C97638" w:rsidRDefault="00000000" w:rsidP="00C97638">
          <w:pPr>
            <w:pStyle w:val="ListBullet"/>
            <w:numPr>
              <w:ilvl w:val="0"/>
              <w:numId w:val="0"/>
            </w:numPr>
            <w:ind w:left="720"/>
          </w:pPr>
        </w:p>
      </w:sdtContent>
    </w:sdt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5E03E127" w14:textId="77777777" w:rsidTr="000B4CAB">
        <w:tc>
          <w:tcPr>
            <w:tcW w:w="9360" w:type="dxa"/>
          </w:tcPr>
          <w:p w14:paraId="4B2ED08F" w14:textId="77777777" w:rsidR="00316C32" w:rsidRPr="00316C32" w:rsidRDefault="00000000" w:rsidP="00316C32">
            <w:pPr>
              <w:pStyle w:val="Heading2"/>
            </w:pPr>
            <w:sdt>
              <w:sdtPr>
                <w:id w:val="-919949854"/>
                <w:placeholder>
                  <w:docPart w:val="7866F3C24C04411C8F5B6B5101032FD6"/>
                </w:placeholder>
                <w:showingPlcHdr/>
                <w15:appearance w15:val="hidden"/>
              </w:sdtPr>
              <w:sdtContent>
                <w:r w:rsidR="00316C32" w:rsidRPr="00316C32">
                  <w:t>Projects &amp; extracurricular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55E181E3" w14:textId="77777777" w:rsidR="00316C32" w:rsidRDefault="00316C32" w:rsidP="00316C32">
      <w:pPr>
        <w:pStyle w:val="Spacebetweentables"/>
      </w:pPr>
    </w:p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3A29E4" w14:paraId="7812E9BC" w14:textId="77777777" w:rsidTr="342F38E0">
        <w:trPr>
          <w:trHeight w:val="264"/>
        </w:trPr>
        <w:tc>
          <w:tcPr>
            <w:tcW w:w="7507" w:type="dxa"/>
            <w:tcBorders>
              <w:top w:val="nil"/>
              <w:left w:val="nil"/>
              <w:bottom w:val="nil"/>
            </w:tcBorders>
          </w:tcPr>
          <w:p w14:paraId="4740D0CF" w14:textId="7B28B3A3" w:rsidR="003A29E4" w:rsidRDefault="00000000" w:rsidP="00316C32">
            <w:sdt>
              <w:sdtPr>
                <w:id w:val="-695471461"/>
                <w:placeholder>
                  <w:docPart w:val="2D21AE0B05C54BB28809A15739101663"/>
                </w:placeholder>
                <w15:appearance w15:val="hidden"/>
              </w:sdtPr>
              <w:sdtContent>
                <w:r w:rsidR="00C97638">
                  <w:t>Robot Arm</w:t>
                </w:r>
              </w:sdtContent>
            </w:sdt>
            <w:r w:rsidR="00316C32">
              <w:t xml:space="preserve"> </w:t>
            </w:r>
          </w:p>
        </w:tc>
        <w:tc>
          <w:tcPr>
            <w:tcW w:w="1900" w:type="dxa"/>
            <w:tcBorders>
              <w:top w:val="nil"/>
              <w:bottom w:val="nil"/>
              <w:right w:val="nil"/>
            </w:tcBorders>
          </w:tcPr>
          <w:p w14:paraId="1C976BE5" w14:textId="6E39BD20" w:rsidR="003A29E4" w:rsidRDefault="00000000" w:rsidP="00DA4C27">
            <w:pPr>
              <w:jc w:val="right"/>
            </w:pPr>
            <w:sdt>
              <w:sdtPr>
                <w:id w:val="-1502340781"/>
                <w:placeholder>
                  <w:docPart w:val="88DEAD994609473DB6D51D2BEAC6306C"/>
                </w:placeholder>
                <w15:appearance w15:val="hidden"/>
              </w:sdtPr>
              <w:sdtContent>
                <w:r w:rsidR="00C97638">
                  <w:t>April 2024</w:t>
                </w:r>
              </w:sdtContent>
            </w:sdt>
          </w:p>
        </w:tc>
      </w:tr>
    </w:tbl>
    <w:sdt>
      <w:sdtPr>
        <w:id w:val="-439988464"/>
        <w:placeholder>
          <w:docPart w:val="B9785B055287400D8D930756502167DC"/>
        </w:placeholder>
        <w15:appearance w15:val="hidden"/>
      </w:sdtPr>
      <w:sdtContent>
        <w:p w14:paraId="089DBE52" w14:textId="5BC7F452" w:rsidR="00595227" w:rsidRDefault="004211E9" w:rsidP="00316C32">
          <w:pPr>
            <w:pStyle w:val="ListBullet"/>
          </w:pPr>
          <w:r>
            <w:t xml:space="preserve">Designed a Robot Arm </w:t>
          </w:r>
          <w:r w:rsidR="003D686E">
            <w:t>using 3D-printed parts</w:t>
          </w:r>
          <w:r w:rsidR="00A337F1">
            <w:t xml:space="preserve"> and three servo motors.</w:t>
          </w:r>
        </w:p>
        <w:p w14:paraId="4939D771" w14:textId="431BBA4C" w:rsidR="002260E5" w:rsidRDefault="00E62B8C" w:rsidP="00316C32">
          <w:pPr>
            <w:pStyle w:val="ListBullet"/>
          </w:pPr>
          <w:r>
            <w:t>Con</w:t>
          </w:r>
          <w:r w:rsidR="00815251">
            <w:t>trolled the arm with a joystick that was connected to a Raspberry Pi Pico.</w:t>
          </w:r>
        </w:p>
        <w:p w14:paraId="39B32439" w14:textId="57295DC5" w:rsidR="003D686E" w:rsidRDefault="00815251" w:rsidP="00316C32">
          <w:pPr>
            <w:pStyle w:val="ListBullet"/>
          </w:pPr>
          <w:r>
            <w:t xml:space="preserve">Programmed the </w:t>
          </w:r>
          <w:r w:rsidR="00E04F1D">
            <w:t>joystic</w:t>
          </w:r>
          <w:r w:rsidR="00A337F1">
            <w:t xml:space="preserve">k to </w:t>
          </w:r>
          <w:r>
            <w:t>move</w:t>
          </w:r>
          <w:r w:rsidR="00A337F1">
            <w:t xml:space="preserve"> the arm up and down and open and close</w:t>
          </w:r>
          <w:r w:rsidR="00BD38F7">
            <w:t xml:space="preserve"> (Python).</w:t>
          </w:r>
        </w:p>
        <w:p w14:paraId="6B0B6D6C" w14:textId="77777777" w:rsidR="001667DF" w:rsidRPr="005F155B" w:rsidRDefault="00000000" w:rsidP="001667DF">
          <w:pPr>
            <w:pStyle w:val="ListBullet"/>
            <w:numPr>
              <w:ilvl w:val="0"/>
              <w:numId w:val="0"/>
            </w:numPr>
            <w:ind w:left="360"/>
          </w:pPr>
        </w:p>
      </w:sdtContent>
    </w:sdt>
    <w:tbl>
      <w:tblPr>
        <w:tblStyle w:val="TableGrid"/>
        <w:tblW w:w="113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  <w:gridCol w:w="1900"/>
      </w:tblGrid>
      <w:tr w:rsidR="002260E5" w14:paraId="1B648916" w14:textId="77777777" w:rsidTr="002260E5">
        <w:trPr>
          <w:trHeight w:val="264"/>
        </w:trPr>
        <w:tc>
          <w:tcPr>
            <w:tcW w:w="7507" w:type="dxa"/>
            <w:tcBorders>
              <w:top w:val="nil"/>
              <w:left w:val="nil"/>
              <w:bottom w:val="nil"/>
            </w:tcBorders>
          </w:tcPr>
          <w:p w14:paraId="269B0E5B" w14:textId="0BF7FA57" w:rsidR="002260E5" w:rsidRDefault="002260E5" w:rsidP="005F155B">
            <w:sdt>
              <w:sdtPr>
                <w:id w:val="2134131168"/>
                <w:placeholder>
                  <w:docPart w:val="5A58413B9CAB43D99A0C0AC816201F72"/>
                </w:placeholder>
                <w15:appearance w15:val="hidden"/>
              </w:sdtPr>
              <w:sdtContent>
                <w:r w:rsidR="001825CC">
                  <w:t>Awards</w:t>
                </w:r>
              </w:sdtContent>
            </w:sdt>
          </w:p>
        </w:tc>
        <w:tc>
          <w:tcPr>
            <w:tcW w:w="1900" w:type="dxa"/>
            <w:tcBorders>
              <w:top w:val="nil"/>
              <w:bottom w:val="nil"/>
            </w:tcBorders>
          </w:tcPr>
          <w:p w14:paraId="18CEF247" w14:textId="0988CCC6" w:rsidR="002260E5" w:rsidRDefault="002260E5" w:rsidP="00DA4C27">
            <w:pPr>
              <w:jc w:val="right"/>
              <w:rPr>
                <w:rFonts w:ascii="Calibri" w:eastAsia="Calibri" w:hAnsi="Calibri" w:cs="Calibri"/>
                <w:bCs/>
                <w:szCs w:val="20"/>
              </w:rPr>
            </w:pPr>
          </w:p>
        </w:tc>
        <w:tc>
          <w:tcPr>
            <w:tcW w:w="1900" w:type="dxa"/>
            <w:tcBorders>
              <w:top w:val="nil"/>
              <w:bottom w:val="nil"/>
              <w:right w:val="nil"/>
            </w:tcBorders>
          </w:tcPr>
          <w:p w14:paraId="2582863D" w14:textId="2A8704C6" w:rsidR="002260E5" w:rsidRDefault="002260E5" w:rsidP="00DA4C27">
            <w:pPr>
              <w:jc w:val="right"/>
            </w:pPr>
            <w:sdt>
              <w:sdtPr>
                <w:rPr>
                  <w:rFonts w:ascii="Calibri" w:eastAsia="Calibri" w:hAnsi="Calibri" w:cs="Calibri"/>
                  <w:bCs/>
                  <w:szCs w:val="20"/>
                </w:rPr>
                <w:id w:val="7960716"/>
                <w:placeholder>
                  <w:docPart w:val="9EFE68B7B95145FBA1F1FEF894FE8D66"/>
                </w:placeholder>
                <w15:appearance w15:val="hidden"/>
              </w:sdtPr>
              <w:sdtContent>
                <w:r>
                  <w:rPr>
                    <w:rFonts w:ascii="Calibri" w:eastAsia="Calibri" w:hAnsi="Calibri" w:cs="Calibri"/>
                    <w:bCs/>
                    <w:szCs w:val="20"/>
                  </w:rPr>
                  <w:t xml:space="preserve"> </w:t>
                </w:r>
              </w:sdtContent>
            </w:sdt>
          </w:p>
        </w:tc>
      </w:tr>
    </w:tbl>
    <w:sdt>
      <w:sdtPr>
        <w:id w:val="702683102"/>
        <w:placeholder>
          <w:docPart w:val="F8BC9A96D89244988853872E66D528CB"/>
        </w:placeholder>
        <w15:appearance w15:val="hidden"/>
      </w:sdtPr>
      <w:sdtContent>
        <w:p w14:paraId="42AED7D3" w14:textId="5236CA18" w:rsidR="00595227" w:rsidRDefault="001667DF" w:rsidP="001667DF">
          <w:pPr>
            <w:pStyle w:val="ListBullet"/>
          </w:pPr>
          <w:r>
            <w:t xml:space="preserve">Dean’s List </w:t>
          </w:r>
          <w:r w:rsidR="00002653">
            <w:t>2023-2024</w:t>
          </w:r>
        </w:p>
        <w:p w14:paraId="0E613A7C" w14:textId="2E766529" w:rsidR="000A7A1D" w:rsidRDefault="00000000" w:rsidP="004375F1">
          <w:pPr>
            <w:pStyle w:val="ListBullet"/>
            <w:numPr>
              <w:ilvl w:val="0"/>
              <w:numId w:val="0"/>
            </w:numPr>
            <w:ind w:left="720" w:hanging="360"/>
          </w:pPr>
        </w:p>
      </w:sdtContent>
    </w:sdt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70AD2B7D" w14:textId="77777777" w:rsidTr="000B4CAB">
        <w:tc>
          <w:tcPr>
            <w:tcW w:w="9360" w:type="dxa"/>
          </w:tcPr>
          <w:p w14:paraId="430D4F6F" w14:textId="77777777" w:rsidR="00316C32" w:rsidRPr="00316C32" w:rsidRDefault="00000000" w:rsidP="00191303">
            <w:pPr>
              <w:pStyle w:val="Heading2"/>
            </w:pPr>
            <w:sdt>
              <w:sdtPr>
                <w:id w:val="-1918079314"/>
                <w:placeholder>
                  <w:docPart w:val="E7585B1946924F0885156F6887796CE4"/>
                </w:placeholder>
                <w:showingPlcHdr/>
                <w15:appearance w15:val="hidden"/>
              </w:sdtPr>
              <w:sdtContent>
                <w:r w:rsidR="00316C32">
                  <w:t>Skills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3E6A5644" w14:textId="77777777" w:rsidR="00316C32" w:rsidRDefault="00316C32" w:rsidP="00316C32">
      <w:pPr>
        <w:pStyle w:val="Spacebetweentables"/>
      </w:pPr>
    </w:p>
    <w:p w14:paraId="107C5249" w14:textId="6CD9DB6B" w:rsidR="339651AB" w:rsidRPr="00316C32" w:rsidRDefault="00000000" w:rsidP="00316C32">
      <w:pPr>
        <w:rPr>
          <w:rStyle w:val="NotBold"/>
        </w:rPr>
      </w:pPr>
      <w:sdt>
        <w:sdtPr>
          <w:rPr>
            <w:b w:val="0"/>
            <w:bCs/>
            <w:color w:val="auto"/>
          </w:rPr>
          <w:id w:val="-1995639517"/>
          <w:placeholder>
            <w:docPart w:val="5DFCFB7FF7804D3082EFCE1B08859FC7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316C32" w:rsidRPr="00316C32">
            <w:t>Programming languages:</w:t>
          </w:r>
        </w:sdtContent>
      </w:sdt>
      <w:r w:rsidR="00316C32" w:rsidRPr="00316C32">
        <w:rPr>
          <w:rStyle w:val="NotBold"/>
        </w:rPr>
        <w:t xml:space="preserve"> </w:t>
      </w:r>
      <w:sdt>
        <w:sdtPr>
          <w:rPr>
            <w:rStyle w:val="NotBold"/>
          </w:rPr>
          <w:id w:val="237139339"/>
          <w:placeholder>
            <w:docPart w:val="96F928EFFC444CD2B10C5CCEA14CA87D"/>
          </w:placeholder>
          <w15:appearance w15:val="hidden"/>
        </w:sdtPr>
        <w:sdtContent>
          <w:r w:rsidR="00C03018">
            <w:rPr>
              <w:rStyle w:val="NotBold"/>
            </w:rPr>
            <w:t>C++</w:t>
          </w:r>
          <w:r w:rsidR="00E04F1D">
            <w:rPr>
              <w:rStyle w:val="NotBold"/>
            </w:rPr>
            <w:t>, Python</w:t>
          </w:r>
        </w:sdtContent>
      </w:sdt>
    </w:p>
    <w:p w14:paraId="5F6EE6CC" w14:textId="5517754A" w:rsidR="633BCDEC" w:rsidRDefault="00000000" w:rsidP="00316C32">
      <w:pPr>
        <w:rPr>
          <w:rStyle w:val="NotBold"/>
        </w:rPr>
      </w:pPr>
      <w:sdt>
        <w:sdtPr>
          <w:rPr>
            <w:b w:val="0"/>
            <w:bCs/>
            <w:color w:val="auto"/>
          </w:rPr>
          <w:id w:val="1458917226"/>
          <w:placeholder>
            <w:docPart w:val="C064BDA56E154BBC8D8A3F40A3AE70AB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316C32" w:rsidRPr="00316C32">
            <w:t>Computer software/ frameworks:</w:t>
          </w:r>
        </w:sdtContent>
      </w:sdt>
      <w:r w:rsidR="339651AB" w:rsidRPr="342F38E0">
        <w:t xml:space="preserve">  </w:t>
      </w:r>
      <w:sdt>
        <w:sdtPr>
          <w:rPr>
            <w:rStyle w:val="NotBold"/>
          </w:rPr>
          <w:id w:val="-1806777167"/>
          <w:placeholder>
            <w:docPart w:val="E5B33C45A46C467EBD5105C5B4E04970"/>
          </w:placeholder>
          <w15:appearance w15:val="hidden"/>
        </w:sdtPr>
        <w:sdtContent>
          <w:r w:rsidR="00C03018">
            <w:rPr>
              <w:rStyle w:val="NotBold"/>
            </w:rPr>
            <w:t>Microsoft Excel, Waveforms, LTSpice, Digital.exe</w:t>
          </w:r>
        </w:sdtContent>
      </w:sdt>
    </w:p>
    <w:p w14:paraId="5389FF2A" w14:textId="01329202" w:rsidR="00C03018" w:rsidRPr="00C03018" w:rsidRDefault="00C03018" w:rsidP="00316C32">
      <w:pPr>
        <w:rPr>
          <w:rStyle w:val="NotBold"/>
        </w:rPr>
      </w:pPr>
      <w:r>
        <w:rPr>
          <w:rStyle w:val="NotBold"/>
          <w:b/>
          <w:bCs w:val="0"/>
        </w:rPr>
        <w:t xml:space="preserve">Personal: </w:t>
      </w:r>
      <w:r>
        <w:rPr>
          <w:rStyle w:val="NotBold"/>
        </w:rPr>
        <w:t>Time Management, Problem Solving</w:t>
      </w:r>
      <w:r w:rsidR="004375F1">
        <w:rPr>
          <w:rStyle w:val="NotBold"/>
        </w:rPr>
        <w:t xml:space="preserve">, </w:t>
      </w:r>
    </w:p>
    <w:sectPr w:rsidR="00C03018" w:rsidRPr="00C03018" w:rsidSect="00C73E1E">
      <w:pgSz w:w="12240" w:h="15840"/>
      <w:pgMar w:top="1134" w:right="1440" w:bottom="42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281726">
    <w:abstractNumId w:val="13"/>
  </w:num>
  <w:num w:numId="2" w16cid:durableId="208499492">
    <w:abstractNumId w:val="17"/>
  </w:num>
  <w:num w:numId="3" w16cid:durableId="733358831">
    <w:abstractNumId w:val="6"/>
  </w:num>
  <w:num w:numId="4" w16cid:durableId="700475163">
    <w:abstractNumId w:val="15"/>
  </w:num>
  <w:num w:numId="5" w16cid:durableId="1963490968">
    <w:abstractNumId w:val="12"/>
  </w:num>
  <w:num w:numId="6" w16cid:durableId="374744320">
    <w:abstractNumId w:val="7"/>
  </w:num>
  <w:num w:numId="7" w16cid:durableId="931669694">
    <w:abstractNumId w:val="5"/>
  </w:num>
  <w:num w:numId="8" w16cid:durableId="963853787">
    <w:abstractNumId w:val="11"/>
  </w:num>
  <w:num w:numId="9" w16cid:durableId="123549603">
    <w:abstractNumId w:val="9"/>
  </w:num>
  <w:num w:numId="10" w16cid:durableId="1309941647">
    <w:abstractNumId w:val="16"/>
  </w:num>
  <w:num w:numId="11" w16cid:durableId="404760913">
    <w:abstractNumId w:val="8"/>
  </w:num>
  <w:num w:numId="12" w16cid:durableId="2018582123">
    <w:abstractNumId w:val="10"/>
  </w:num>
  <w:num w:numId="13" w16cid:durableId="1953709742">
    <w:abstractNumId w:val="4"/>
  </w:num>
  <w:num w:numId="14" w16cid:durableId="243075472">
    <w:abstractNumId w:val="3"/>
  </w:num>
  <w:num w:numId="15" w16cid:durableId="1507863704">
    <w:abstractNumId w:val="2"/>
  </w:num>
  <w:num w:numId="16" w16cid:durableId="1948266273">
    <w:abstractNumId w:val="1"/>
  </w:num>
  <w:num w:numId="17" w16cid:durableId="464201361">
    <w:abstractNumId w:val="0"/>
  </w:num>
  <w:num w:numId="18" w16cid:durableId="14236460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0AD"/>
    <w:rsid w:val="00002653"/>
    <w:rsid w:val="00016D3E"/>
    <w:rsid w:val="00034A9E"/>
    <w:rsid w:val="00054A06"/>
    <w:rsid w:val="00084F0C"/>
    <w:rsid w:val="00092749"/>
    <w:rsid w:val="000A7A1D"/>
    <w:rsid w:val="000B4CAB"/>
    <w:rsid w:val="00115755"/>
    <w:rsid w:val="001368B3"/>
    <w:rsid w:val="001667DF"/>
    <w:rsid w:val="0016682E"/>
    <w:rsid w:val="001728A6"/>
    <w:rsid w:val="001825CC"/>
    <w:rsid w:val="002073B6"/>
    <w:rsid w:val="002260E5"/>
    <w:rsid w:val="00231796"/>
    <w:rsid w:val="00240B68"/>
    <w:rsid w:val="00256C1D"/>
    <w:rsid w:val="00261257"/>
    <w:rsid w:val="002A338B"/>
    <w:rsid w:val="00310717"/>
    <w:rsid w:val="00315D21"/>
    <w:rsid w:val="00316C32"/>
    <w:rsid w:val="003222AD"/>
    <w:rsid w:val="00336D74"/>
    <w:rsid w:val="003A217C"/>
    <w:rsid w:val="003A29E4"/>
    <w:rsid w:val="003B2CF0"/>
    <w:rsid w:val="003B40D9"/>
    <w:rsid w:val="003B53D9"/>
    <w:rsid w:val="003D686E"/>
    <w:rsid w:val="003E4EBF"/>
    <w:rsid w:val="00413570"/>
    <w:rsid w:val="004211E9"/>
    <w:rsid w:val="00433D71"/>
    <w:rsid w:val="004375F1"/>
    <w:rsid w:val="00463A28"/>
    <w:rsid w:val="00463E72"/>
    <w:rsid w:val="00482331"/>
    <w:rsid w:val="00490705"/>
    <w:rsid w:val="004D6840"/>
    <w:rsid w:val="004E0336"/>
    <w:rsid w:val="004E7B5B"/>
    <w:rsid w:val="005076E9"/>
    <w:rsid w:val="005229A6"/>
    <w:rsid w:val="00532DD2"/>
    <w:rsid w:val="005539EB"/>
    <w:rsid w:val="00595227"/>
    <w:rsid w:val="005953C2"/>
    <w:rsid w:val="005D339C"/>
    <w:rsid w:val="005F155B"/>
    <w:rsid w:val="00662603"/>
    <w:rsid w:val="00670EAB"/>
    <w:rsid w:val="00680419"/>
    <w:rsid w:val="007133C8"/>
    <w:rsid w:val="00765D00"/>
    <w:rsid w:val="00781FA7"/>
    <w:rsid w:val="007D1F1C"/>
    <w:rsid w:val="007E4341"/>
    <w:rsid w:val="00815251"/>
    <w:rsid w:val="0084324B"/>
    <w:rsid w:val="00845CE1"/>
    <w:rsid w:val="008C5765"/>
    <w:rsid w:val="008E5BD4"/>
    <w:rsid w:val="00917497"/>
    <w:rsid w:val="009239D6"/>
    <w:rsid w:val="00947F77"/>
    <w:rsid w:val="00950C94"/>
    <w:rsid w:val="00951CFD"/>
    <w:rsid w:val="00952342"/>
    <w:rsid w:val="00961FB5"/>
    <w:rsid w:val="009A2F49"/>
    <w:rsid w:val="009B2DE3"/>
    <w:rsid w:val="009F638A"/>
    <w:rsid w:val="00A06161"/>
    <w:rsid w:val="00A13297"/>
    <w:rsid w:val="00A26440"/>
    <w:rsid w:val="00A30C08"/>
    <w:rsid w:val="00A337F1"/>
    <w:rsid w:val="00A738F9"/>
    <w:rsid w:val="00A76925"/>
    <w:rsid w:val="00A80490"/>
    <w:rsid w:val="00A910AD"/>
    <w:rsid w:val="00A949FC"/>
    <w:rsid w:val="00AD020D"/>
    <w:rsid w:val="00AE1CC4"/>
    <w:rsid w:val="00AE2A33"/>
    <w:rsid w:val="00B13B26"/>
    <w:rsid w:val="00B47A68"/>
    <w:rsid w:val="00B650FA"/>
    <w:rsid w:val="00B8310C"/>
    <w:rsid w:val="00BA1F7D"/>
    <w:rsid w:val="00BD38F7"/>
    <w:rsid w:val="00C03018"/>
    <w:rsid w:val="00C57F27"/>
    <w:rsid w:val="00C61E63"/>
    <w:rsid w:val="00C73E1E"/>
    <w:rsid w:val="00C7525A"/>
    <w:rsid w:val="00C778F0"/>
    <w:rsid w:val="00C97638"/>
    <w:rsid w:val="00D04515"/>
    <w:rsid w:val="00D3309C"/>
    <w:rsid w:val="00D608C2"/>
    <w:rsid w:val="00DA4C27"/>
    <w:rsid w:val="00DB0671"/>
    <w:rsid w:val="00DC490D"/>
    <w:rsid w:val="00E00A21"/>
    <w:rsid w:val="00E04F1D"/>
    <w:rsid w:val="00E158F4"/>
    <w:rsid w:val="00E62B8C"/>
    <w:rsid w:val="00EB23AF"/>
    <w:rsid w:val="00EF2B8F"/>
    <w:rsid w:val="00EF74BA"/>
    <w:rsid w:val="00F42E68"/>
    <w:rsid w:val="00F44C15"/>
    <w:rsid w:val="00F677E6"/>
    <w:rsid w:val="00F84BD9"/>
    <w:rsid w:val="00F9176F"/>
    <w:rsid w:val="00F97471"/>
    <w:rsid w:val="00FD5339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192B87"/>
  <w15:chartTrackingRefBased/>
  <w15:docId w15:val="{1ED34351-1623-409E-A318-E7546E1B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B6"/>
    <w:rPr>
      <w:b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semiHidden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ListParagraph">
    <w:name w:val="List Paragraph"/>
    <w:basedOn w:val="Normal"/>
    <w:uiPriority w:val="34"/>
    <w:semiHidden/>
    <w:rsid w:val="005F155B"/>
    <w:pPr>
      <w:ind w:left="720"/>
      <w:contextualSpacing/>
    </w:pPr>
    <w:rPr>
      <w:b w:val="0"/>
    </w:rPr>
  </w:style>
  <w:style w:type="table" w:styleId="TableGrid">
    <w:name w:val="Table Grid"/>
    <w:basedOn w:val="TableNormal"/>
    <w:uiPriority w:val="39"/>
    <w:rsid w:val="00EF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176F"/>
    <w:rPr>
      <w:color w:val="666666"/>
    </w:rPr>
  </w:style>
  <w:style w:type="paragraph" w:styleId="ListBullet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ListBullet2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type="character" w:customStyle="1" w:styleId="NotBold">
    <w:name w:val="Not Bold"/>
    <w:uiPriority w:val="1"/>
    <w:qFormat/>
    <w:rsid w:val="00316C32"/>
    <w:rPr>
      <w:b/>
      <w:bCs/>
      <w:color w:val="auto"/>
    </w:rPr>
  </w:style>
  <w:style w:type="paragraph" w:customStyle="1" w:styleId="Spacebetweentables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Collegeinfo">
    <w:name w:val="College info"/>
    <w:basedOn w:val="ListBullet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ContactInfo">
    <w:name w:val="Contact Info"/>
    <w:basedOn w:val="Normal"/>
    <w:qFormat/>
    <w:rsid w:val="002073B6"/>
    <w:rPr>
      <w:rFonts w:asciiTheme="majorHAnsi" w:hAnsiTheme="majorHAnsi"/>
      <w:b w:val="0"/>
    </w:rPr>
  </w:style>
  <w:style w:type="paragraph" w:customStyle="1" w:styleId="F09F48F9B7A24E1ABD6C4AF6A6416D01">
    <w:name w:val="F09F48F9B7A24E1ABD6C4AF6A6416D01"/>
    <w:rsid w:val="001825CC"/>
    <w:rPr>
      <w:kern w:val="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ddu\AppData\Roaming\Microsoft\Templates\Basic%20profess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C34429C77DE4D2283505835D9374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031CA-54FE-4D5C-9ECD-C5963B98AC35}"/>
      </w:docPartPr>
      <w:docPartBody>
        <w:p w:rsidR="00000000" w:rsidRDefault="00000000">
          <w:pPr>
            <w:pStyle w:val="5C34429C77DE4D2283505835D937487C"/>
          </w:pPr>
          <w:r w:rsidRPr="002073B6">
            <w:t>yourname@example.com</w:t>
          </w:r>
        </w:p>
      </w:docPartBody>
    </w:docPart>
    <w:docPart>
      <w:docPartPr>
        <w:name w:val="6145B4BC9D8B49BB80518BE4B9681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13434-9F81-436A-B8AC-B10FD1F17606}"/>
      </w:docPartPr>
      <w:docPartBody>
        <w:p w:rsidR="00000000" w:rsidRDefault="00000000">
          <w:pPr>
            <w:pStyle w:val="6145B4BC9D8B49BB80518BE4B968154C"/>
          </w:pPr>
          <w:r w:rsidRPr="002073B6">
            <w:t>(123) 456</w:t>
          </w:r>
          <w:r w:rsidRPr="002073B6">
            <w:rPr>
              <w:rFonts w:ascii="Cambria Math" w:hAnsi="Cambria Math" w:cs="Cambria Math"/>
            </w:rPr>
            <w:t>‐</w:t>
          </w:r>
          <w:r w:rsidRPr="002073B6">
            <w:t>7890</w:t>
          </w:r>
        </w:p>
      </w:docPartBody>
    </w:docPart>
    <w:docPart>
      <w:docPartPr>
        <w:name w:val="E645B0D92CBD4D74A1FA1083589AB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EE11B-11EE-4B2A-B287-518CD9DA7385}"/>
      </w:docPartPr>
      <w:docPartBody>
        <w:p w:rsidR="00000000" w:rsidRDefault="00000000">
          <w:pPr>
            <w:pStyle w:val="E645B0D92CBD4D74A1FA1083589AB8DC"/>
          </w:pPr>
          <w:r w:rsidRPr="002073B6">
            <w:t>www.example.com</w:t>
          </w:r>
        </w:p>
      </w:docPartBody>
    </w:docPart>
    <w:docPart>
      <w:docPartPr>
        <w:name w:val="C05A8C7139C74911B321153FF652B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A81C0-F45A-4D15-9444-FAA9A51EF159}"/>
      </w:docPartPr>
      <w:docPartBody>
        <w:p w:rsidR="00000000" w:rsidRDefault="00000000">
          <w:pPr>
            <w:pStyle w:val="C05A8C7139C74911B321153FF652B501"/>
          </w:pPr>
          <w:r w:rsidRPr="00316C32">
            <w:t>Education</w:t>
          </w:r>
        </w:p>
      </w:docPartBody>
    </w:docPart>
    <w:docPart>
      <w:docPartPr>
        <w:name w:val="3CC1E0C54EA7481D869146DC875D6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B42EC-AD0E-49C4-BA4B-DA14906F561B}"/>
      </w:docPartPr>
      <w:docPartBody>
        <w:p w:rsidR="00000000" w:rsidRDefault="00000000">
          <w:pPr>
            <w:pStyle w:val="3CC1E0C54EA7481D869146DC875D618F"/>
          </w:pPr>
          <w:r w:rsidRPr="00F9176F">
            <w:t>College</w:t>
          </w:r>
        </w:p>
      </w:docPartBody>
    </w:docPart>
    <w:docPart>
      <w:docPartPr>
        <w:name w:val="6850E761CE134D1F9C03C8EC82170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BBA6F-DD7F-47B0-8943-8A24E9F1E7C4}"/>
      </w:docPartPr>
      <w:docPartBody>
        <w:p w:rsidR="00000000" w:rsidRDefault="00000000">
          <w:pPr>
            <w:pStyle w:val="6850E761CE134D1F9C03C8EC82170C75"/>
          </w:pPr>
          <w:r w:rsidRPr="00F9176F">
            <w:t>Graduation year</w:t>
          </w:r>
        </w:p>
      </w:docPartBody>
    </w:docPart>
    <w:docPart>
      <w:docPartPr>
        <w:name w:val="3D3E1F40CB3343FD8970DD378782A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528A3-BA79-43BD-9354-9283BD21BEA5}"/>
      </w:docPartPr>
      <w:docPartBody>
        <w:p w:rsidR="00000000" w:rsidRDefault="00000000">
          <w:pPr>
            <w:pStyle w:val="3D3E1F40CB3343FD8970DD378782A052"/>
          </w:pPr>
          <w:r w:rsidRPr="000B4CAB">
            <w:t>Bachelor of Arts, Degree, GPA</w:t>
          </w:r>
        </w:p>
      </w:docPartBody>
    </w:docPart>
    <w:docPart>
      <w:docPartPr>
        <w:name w:val="3C71D0218A394E899299A3821A791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B5950-6EB2-4FD4-9542-A57F51D2ACA3}"/>
      </w:docPartPr>
      <w:docPartBody>
        <w:p w:rsidR="00000000" w:rsidRDefault="00000000">
          <w:pPr>
            <w:pStyle w:val="3C71D0218A394E899299A3821A7915E8"/>
          </w:pPr>
          <w:r w:rsidRPr="00F9176F">
            <w:t>Professional experience</w:t>
          </w:r>
        </w:p>
      </w:docPartBody>
    </w:docPart>
    <w:docPart>
      <w:docPartPr>
        <w:name w:val="40215E33499647BD9DEC180C744D6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E9EEC-3591-453A-8977-0931E220FF10}"/>
      </w:docPartPr>
      <w:docPartBody>
        <w:p w:rsidR="00000000" w:rsidRDefault="00000000">
          <w:pPr>
            <w:pStyle w:val="40215E33499647BD9DEC180C744D63F6"/>
          </w:pPr>
          <w:r>
            <w:t>Company</w:t>
          </w:r>
        </w:p>
      </w:docPartBody>
    </w:docPart>
    <w:docPart>
      <w:docPartPr>
        <w:name w:val="ADBCDDE270984F059A8EC209576B5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E5639-44DA-4766-B9E2-AF1E981DCDAF}"/>
      </w:docPartPr>
      <w:docPartBody>
        <w:p w:rsidR="00000000" w:rsidRDefault="00000000">
          <w:pPr>
            <w:pStyle w:val="ADBCDDE270984F059A8EC209576B5076"/>
          </w:pPr>
          <w:r w:rsidRPr="00F9176F">
            <w:t>location</w:t>
          </w:r>
        </w:p>
      </w:docPartBody>
    </w:docPart>
    <w:docPart>
      <w:docPartPr>
        <w:name w:val="0C52AE3573C04D96876977367F056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91119-1510-4DF9-9C76-CA2D75753F2B}"/>
      </w:docPartPr>
      <w:docPartBody>
        <w:p w:rsidR="00000000" w:rsidRDefault="00000000">
          <w:pPr>
            <w:pStyle w:val="0C52AE3573C04D96876977367F056C82"/>
          </w:pPr>
          <w:r>
            <w:t>Month Year</w:t>
          </w:r>
        </w:p>
      </w:docPartBody>
    </w:docPart>
    <w:docPart>
      <w:docPartPr>
        <w:name w:val="2B8A5FB223D747309ACD5F829A52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3BAD2-59DA-4CC2-A707-E8ADF0080A53}"/>
      </w:docPartPr>
      <w:docPartBody>
        <w:p w:rsidR="00000000" w:rsidRPr="00316C32" w:rsidRDefault="00000000" w:rsidP="00316C32">
          <w:pPr>
            <w:pStyle w:val="ListBullet"/>
          </w:pPr>
          <w:r w:rsidRPr="00316C32">
            <w:t>Describe what you did and what your impact was</w:t>
          </w:r>
        </w:p>
        <w:p w:rsidR="00000000" w:rsidRDefault="00000000">
          <w:pPr>
            <w:pStyle w:val="2B8A5FB223D747309ACD5F829A52C2B1"/>
          </w:pPr>
          <w:r w:rsidRPr="00316C32">
            <w:t>Remember to be concise</w:t>
          </w:r>
        </w:p>
      </w:docPartBody>
    </w:docPart>
    <w:docPart>
      <w:docPartPr>
        <w:name w:val="7866F3C24C04411C8F5B6B5101032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8CB51-9342-4233-A710-5226E9986436}"/>
      </w:docPartPr>
      <w:docPartBody>
        <w:p w:rsidR="00000000" w:rsidRDefault="00000000">
          <w:pPr>
            <w:pStyle w:val="7866F3C24C04411C8F5B6B5101032FD6"/>
          </w:pPr>
          <w:r w:rsidRPr="00316C32">
            <w:t>Projects &amp; extracurricular</w:t>
          </w:r>
        </w:p>
      </w:docPartBody>
    </w:docPart>
    <w:docPart>
      <w:docPartPr>
        <w:name w:val="2D21AE0B05C54BB28809A15739101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6CDF9-ABC8-435E-97C8-57D026B624A7}"/>
      </w:docPartPr>
      <w:docPartBody>
        <w:p w:rsidR="00000000" w:rsidRDefault="00000000">
          <w:pPr>
            <w:pStyle w:val="2D21AE0B05C54BB28809A15739101663"/>
          </w:pPr>
          <w:r w:rsidRPr="00316C32">
            <w:t>Project title</w:t>
          </w:r>
        </w:p>
      </w:docPartBody>
    </w:docPart>
    <w:docPart>
      <w:docPartPr>
        <w:name w:val="88DEAD994609473DB6D51D2BEAC63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B8597-C911-48C1-A0E9-0B6F9EA79B22}"/>
      </w:docPartPr>
      <w:docPartBody>
        <w:p w:rsidR="00000000" w:rsidRDefault="00000000">
          <w:pPr>
            <w:pStyle w:val="88DEAD994609473DB6D51D2BEAC6306C"/>
          </w:pPr>
          <w:r w:rsidRPr="00316C32">
            <w:t>Month Year</w:t>
          </w:r>
        </w:p>
      </w:docPartBody>
    </w:docPart>
    <w:docPart>
      <w:docPartPr>
        <w:name w:val="B9785B055287400D8D93075650216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D54EF-B62B-4317-887C-FB5FD568739E}"/>
      </w:docPartPr>
      <w:docPartBody>
        <w:p w:rsidR="00000000" w:rsidRDefault="00000000">
          <w:pPr>
            <w:pStyle w:val="B9785B055287400D8D930756502167DC"/>
          </w:pPr>
          <w:r w:rsidRPr="00316C32">
            <w:t>Describe what you did/built etc.</w:t>
          </w:r>
        </w:p>
      </w:docPartBody>
    </w:docPart>
    <w:docPart>
      <w:docPartPr>
        <w:name w:val="F8BC9A96D89244988853872E66D52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FCA9C-D87F-4F08-AA6A-4C89C6382E8A}"/>
      </w:docPartPr>
      <w:docPartBody>
        <w:p w:rsidR="00000000" w:rsidRPr="00316C32" w:rsidRDefault="00000000" w:rsidP="00316C32">
          <w:pPr>
            <w:pStyle w:val="ListBullet"/>
          </w:pPr>
          <w:r w:rsidRPr="00316C32">
            <w:t xml:space="preserve">Describe what you did/built etc. </w:t>
          </w:r>
        </w:p>
        <w:p w:rsidR="00000000" w:rsidRDefault="00000000">
          <w:pPr>
            <w:pStyle w:val="F8BC9A96D89244988853872E66D528CB"/>
          </w:pPr>
          <w:r w:rsidRPr="00316C32">
            <w:t>Accomplishments</w:t>
          </w:r>
        </w:p>
      </w:docPartBody>
    </w:docPart>
    <w:docPart>
      <w:docPartPr>
        <w:name w:val="E7585B1946924F0885156F6887796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25FEA-3BE5-4DCC-A695-E01E9A706ABD}"/>
      </w:docPartPr>
      <w:docPartBody>
        <w:p w:rsidR="00000000" w:rsidRDefault="00000000">
          <w:pPr>
            <w:pStyle w:val="E7585B1946924F0885156F6887796CE4"/>
          </w:pPr>
          <w:r>
            <w:t>Skills</w:t>
          </w:r>
        </w:p>
      </w:docPartBody>
    </w:docPart>
    <w:docPart>
      <w:docPartPr>
        <w:name w:val="5DFCFB7FF7804D3082EFCE1B08859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83A99-722F-4F08-B8F8-7DC1C7216A8E}"/>
      </w:docPartPr>
      <w:docPartBody>
        <w:p w:rsidR="00000000" w:rsidRDefault="00000000">
          <w:pPr>
            <w:pStyle w:val="5DFCFB7FF7804D3082EFCE1B08859FC7"/>
          </w:pPr>
          <w:r w:rsidRPr="00316C32">
            <w:t>Programming languages:</w:t>
          </w:r>
        </w:p>
      </w:docPartBody>
    </w:docPart>
    <w:docPart>
      <w:docPartPr>
        <w:name w:val="96F928EFFC444CD2B10C5CCEA14CA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7039E-0140-4864-8725-56026B380A8D}"/>
      </w:docPartPr>
      <w:docPartBody>
        <w:p w:rsidR="00000000" w:rsidRDefault="00000000">
          <w:pPr>
            <w:pStyle w:val="96F928EFFC444CD2B10C5CCEA14CA87D"/>
          </w:pPr>
          <w:r w:rsidRPr="00316C32">
            <w:rPr>
              <w:rStyle w:val="NotBold"/>
            </w:rPr>
            <w:t>List programming languages or skills</w:t>
          </w:r>
        </w:p>
      </w:docPartBody>
    </w:docPart>
    <w:docPart>
      <w:docPartPr>
        <w:name w:val="C064BDA56E154BBC8D8A3F40A3AE7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328F4-7240-4B94-A6D6-05E5CE3A3DF4}"/>
      </w:docPartPr>
      <w:docPartBody>
        <w:p w:rsidR="00000000" w:rsidRDefault="00000000">
          <w:pPr>
            <w:pStyle w:val="C064BDA56E154BBC8D8A3F40A3AE70AB"/>
          </w:pPr>
          <w:r w:rsidRPr="00316C32">
            <w:t>Computer software/ frameworks:</w:t>
          </w:r>
        </w:p>
      </w:docPartBody>
    </w:docPart>
    <w:docPart>
      <w:docPartPr>
        <w:name w:val="E5B33C45A46C467EBD5105C5B4E04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6B18D-5FDC-44D3-ADA8-34713207FE1E}"/>
      </w:docPartPr>
      <w:docPartBody>
        <w:p w:rsidR="00000000" w:rsidRDefault="00000000">
          <w:pPr>
            <w:pStyle w:val="E5B33C45A46C467EBD5105C5B4E04970"/>
          </w:pPr>
          <w:r w:rsidRPr="00316C32">
            <w:rPr>
              <w:rStyle w:val="NotBold"/>
            </w:rPr>
            <w:t>Microsoft office, Adobe Photoshop, Maple, Git, React, jQuery</w:t>
          </w:r>
        </w:p>
      </w:docPartBody>
    </w:docPart>
    <w:docPart>
      <w:docPartPr>
        <w:name w:val="5A58413B9CAB43D99A0C0AC816201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B070C-6BC4-404E-82C7-85B7C040FE79}"/>
      </w:docPartPr>
      <w:docPartBody>
        <w:p w:rsidR="00000000" w:rsidRDefault="00F36FD9" w:rsidP="00F36FD9">
          <w:pPr>
            <w:pStyle w:val="5A58413B9CAB43D99A0C0AC816201F72"/>
          </w:pPr>
          <w:r>
            <w:t>Activity</w:t>
          </w:r>
        </w:p>
      </w:docPartBody>
    </w:docPart>
    <w:docPart>
      <w:docPartPr>
        <w:name w:val="9EFE68B7B95145FBA1F1FEF894FE8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8D43E-BECD-42D3-958B-54FE64A37B6E}"/>
      </w:docPartPr>
      <w:docPartBody>
        <w:p w:rsidR="00000000" w:rsidRDefault="00F36FD9" w:rsidP="00F36FD9">
          <w:pPr>
            <w:pStyle w:val="9EFE68B7B95145FBA1F1FEF894FE8D66"/>
          </w:pPr>
          <w:r w:rsidRPr="00316C32">
            <w:rPr>
              <w:rFonts w:ascii="Calibri" w:eastAsia="Calibri" w:hAnsi="Calibri" w:cs="Calibri"/>
              <w:bCs/>
              <w:szCs w:val="20"/>
            </w:rPr>
            <w:t>Month 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2364609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D9"/>
    <w:rsid w:val="00765D00"/>
    <w:rsid w:val="007975B8"/>
    <w:rsid w:val="00F3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51250101864642B77D1A9CE7814910">
    <w:name w:val="CC51250101864642B77D1A9CE7814910"/>
  </w:style>
  <w:style w:type="paragraph" w:customStyle="1" w:styleId="5C34429C77DE4D2283505835D937487C">
    <w:name w:val="5C34429C77DE4D2283505835D937487C"/>
  </w:style>
  <w:style w:type="paragraph" w:customStyle="1" w:styleId="6145B4BC9D8B49BB80518BE4B968154C">
    <w:name w:val="6145B4BC9D8B49BB80518BE4B968154C"/>
  </w:style>
  <w:style w:type="paragraph" w:customStyle="1" w:styleId="E645B0D92CBD4D74A1FA1083589AB8DC">
    <w:name w:val="E645B0D92CBD4D74A1FA1083589AB8DC"/>
  </w:style>
  <w:style w:type="paragraph" w:customStyle="1" w:styleId="C05A8C7139C74911B321153FF652B501">
    <w:name w:val="C05A8C7139C74911B321153FF652B501"/>
  </w:style>
  <w:style w:type="paragraph" w:customStyle="1" w:styleId="3CC1E0C54EA7481D869146DC875D618F">
    <w:name w:val="3CC1E0C54EA7481D869146DC875D618F"/>
  </w:style>
  <w:style w:type="paragraph" w:customStyle="1" w:styleId="E50635B81ACD4419972B9EC21A3CC94A">
    <w:name w:val="E50635B81ACD4419972B9EC21A3CC94A"/>
  </w:style>
  <w:style w:type="paragraph" w:customStyle="1" w:styleId="6850E761CE134D1F9C03C8EC82170C75">
    <w:name w:val="6850E761CE134D1F9C03C8EC82170C75"/>
  </w:style>
  <w:style w:type="paragraph" w:customStyle="1" w:styleId="3D3E1F40CB3343FD8970DD378782A052">
    <w:name w:val="3D3E1F40CB3343FD8970DD378782A052"/>
  </w:style>
  <w:style w:type="paragraph" w:customStyle="1" w:styleId="E9AF6CC781E844D0832325D5AD671CAA">
    <w:name w:val="E9AF6CC781E844D0832325D5AD671CAA"/>
  </w:style>
  <w:style w:type="paragraph" w:customStyle="1" w:styleId="3C71D0218A394E899299A3821A7915E8">
    <w:name w:val="3C71D0218A394E899299A3821A7915E8"/>
  </w:style>
  <w:style w:type="paragraph" w:customStyle="1" w:styleId="40215E33499647BD9DEC180C744D63F6">
    <w:name w:val="40215E33499647BD9DEC180C744D63F6"/>
  </w:style>
  <w:style w:type="paragraph" w:customStyle="1" w:styleId="ADBCDDE270984F059A8EC209576B5076">
    <w:name w:val="ADBCDDE270984F059A8EC209576B5076"/>
  </w:style>
  <w:style w:type="paragraph" w:customStyle="1" w:styleId="0C52AE3573C04D96876977367F056C82">
    <w:name w:val="0C52AE3573C04D96876977367F056C82"/>
  </w:style>
  <w:style w:type="paragraph" w:customStyle="1" w:styleId="C85A789BE7B64269BFE88C45D9D69586">
    <w:name w:val="C85A789BE7B64269BFE88C45D9D69586"/>
  </w:style>
  <w:style w:type="paragraph" w:styleId="ListBullet">
    <w:name w:val="List Bullet"/>
    <w:basedOn w:val="Normal"/>
    <w:uiPriority w:val="99"/>
    <w:pPr>
      <w:numPr>
        <w:numId w:val="1"/>
      </w:numPr>
      <w:contextualSpacing/>
    </w:pPr>
    <w:rPr>
      <w:rFonts w:ascii="Franklin Gothic Book" w:hAnsi="Franklin Gothic Book"/>
      <w:color w:val="000000" w:themeColor="text1"/>
      <w:kern w:val="0"/>
      <w:sz w:val="20"/>
      <w:lang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2B8A5FB223D747309ACD5F829A52C2B1">
    <w:name w:val="2B8A5FB223D747309ACD5F829A52C2B1"/>
  </w:style>
  <w:style w:type="paragraph" w:customStyle="1" w:styleId="F2DD1B5C6C914453B664977C2ACE314F">
    <w:name w:val="F2DD1B5C6C914453B664977C2ACE314F"/>
  </w:style>
  <w:style w:type="paragraph" w:customStyle="1" w:styleId="8200E89E2C82410383629A97808A7A07">
    <w:name w:val="8200E89E2C82410383629A97808A7A07"/>
  </w:style>
  <w:style w:type="paragraph" w:customStyle="1" w:styleId="39CBCA1C9BEC47E688AF550E0DEC5FAD">
    <w:name w:val="39CBCA1C9BEC47E688AF550E0DEC5FAD"/>
  </w:style>
  <w:style w:type="paragraph" w:customStyle="1" w:styleId="161C30607C8B42F58601361D294042F9">
    <w:name w:val="161C30607C8B42F58601361D294042F9"/>
  </w:style>
  <w:style w:type="paragraph" w:customStyle="1" w:styleId="F09F48F9B7A24E1ABD6C4AF6A6416D01">
    <w:name w:val="F09F48F9B7A24E1ABD6C4AF6A6416D01"/>
  </w:style>
  <w:style w:type="paragraph" w:customStyle="1" w:styleId="0F6E824D227845ADAC796B0571AD34B4">
    <w:name w:val="0F6E824D227845ADAC796B0571AD34B4"/>
  </w:style>
  <w:style w:type="paragraph" w:customStyle="1" w:styleId="B710B046AB8C4AA6B909F9A28FB576B4">
    <w:name w:val="B710B046AB8C4AA6B909F9A28FB576B4"/>
  </w:style>
  <w:style w:type="paragraph" w:customStyle="1" w:styleId="06CAB11A091E490CBFB4DB612749E71D">
    <w:name w:val="06CAB11A091E490CBFB4DB612749E71D"/>
  </w:style>
  <w:style w:type="paragraph" w:customStyle="1" w:styleId="C380ED916E7442C4A879B44144CFB664">
    <w:name w:val="C380ED916E7442C4A879B44144CFB664"/>
  </w:style>
  <w:style w:type="paragraph" w:customStyle="1" w:styleId="5DFC5203A231457AA92EF5E0502C8299">
    <w:name w:val="5DFC5203A231457AA92EF5E0502C8299"/>
  </w:style>
  <w:style w:type="paragraph" w:customStyle="1" w:styleId="FEA228E2E68249F7A984D9F02AF1CA2E">
    <w:name w:val="FEA228E2E68249F7A984D9F02AF1CA2E"/>
  </w:style>
  <w:style w:type="paragraph" w:customStyle="1" w:styleId="84AB010BB6744849AE2C401B490050AF">
    <w:name w:val="84AB010BB6744849AE2C401B490050AF"/>
  </w:style>
  <w:style w:type="paragraph" w:customStyle="1" w:styleId="1B7C768BA0DB4012BFE06C5540A95F1A">
    <w:name w:val="1B7C768BA0DB4012BFE06C5540A95F1A"/>
  </w:style>
  <w:style w:type="paragraph" w:customStyle="1" w:styleId="F8053CBDF3684B91B31D752F3C8EC215">
    <w:name w:val="F8053CBDF3684B91B31D752F3C8EC215"/>
  </w:style>
  <w:style w:type="paragraph" w:customStyle="1" w:styleId="8974EC207A7040DABE5A5393F4D2E816">
    <w:name w:val="8974EC207A7040DABE5A5393F4D2E816"/>
  </w:style>
  <w:style w:type="paragraph" w:customStyle="1" w:styleId="7866F3C24C04411C8F5B6B5101032FD6">
    <w:name w:val="7866F3C24C04411C8F5B6B5101032FD6"/>
  </w:style>
  <w:style w:type="paragraph" w:customStyle="1" w:styleId="2D21AE0B05C54BB28809A15739101663">
    <w:name w:val="2D21AE0B05C54BB28809A15739101663"/>
  </w:style>
  <w:style w:type="paragraph" w:customStyle="1" w:styleId="88DEAD994609473DB6D51D2BEAC6306C">
    <w:name w:val="88DEAD994609473DB6D51D2BEAC6306C"/>
  </w:style>
  <w:style w:type="paragraph" w:customStyle="1" w:styleId="B9785B055287400D8D930756502167DC">
    <w:name w:val="B9785B055287400D8D930756502167DC"/>
  </w:style>
  <w:style w:type="paragraph" w:customStyle="1" w:styleId="DF610ABB781342329917B5092A94FE3D">
    <w:name w:val="DF610ABB781342329917B5092A94FE3D"/>
  </w:style>
  <w:style w:type="paragraph" w:customStyle="1" w:styleId="16A91E8671FF4A5C95467E0DB983C23B">
    <w:name w:val="16A91E8671FF4A5C95467E0DB983C23B"/>
  </w:style>
  <w:style w:type="paragraph" w:customStyle="1" w:styleId="F8BC9A96D89244988853872E66D528CB">
    <w:name w:val="F8BC9A96D89244988853872E66D528CB"/>
  </w:style>
  <w:style w:type="paragraph" w:customStyle="1" w:styleId="3CDB465791CB470C8B1C1B130180EA62">
    <w:name w:val="3CDB465791CB470C8B1C1B130180EA62"/>
  </w:style>
  <w:style w:type="paragraph" w:customStyle="1" w:styleId="0735AA593F884D21AA6CAC2514817319">
    <w:name w:val="0735AA593F884D21AA6CAC2514817319"/>
  </w:style>
  <w:style w:type="paragraph" w:customStyle="1" w:styleId="AA9CDEB2A9F54A9799CA0063D7E40D64">
    <w:name w:val="AA9CDEB2A9F54A9799CA0063D7E40D64"/>
  </w:style>
  <w:style w:type="paragraph" w:customStyle="1" w:styleId="E7585B1946924F0885156F6887796CE4">
    <w:name w:val="E7585B1946924F0885156F6887796CE4"/>
  </w:style>
  <w:style w:type="paragraph" w:customStyle="1" w:styleId="5DFCFB7FF7804D3082EFCE1B08859FC7">
    <w:name w:val="5DFCFB7FF7804D3082EFCE1B08859FC7"/>
  </w:style>
  <w:style w:type="character" w:customStyle="1" w:styleId="NotBold">
    <w:name w:val="Not Bold"/>
    <w:uiPriority w:val="1"/>
    <w:qFormat/>
    <w:rPr>
      <w:b/>
      <w:bCs/>
      <w:color w:val="auto"/>
    </w:rPr>
  </w:style>
  <w:style w:type="paragraph" w:customStyle="1" w:styleId="96F928EFFC444CD2B10C5CCEA14CA87D">
    <w:name w:val="96F928EFFC444CD2B10C5CCEA14CA87D"/>
  </w:style>
  <w:style w:type="paragraph" w:customStyle="1" w:styleId="C064BDA56E154BBC8D8A3F40A3AE70AB">
    <w:name w:val="C064BDA56E154BBC8D8A3F40A3AE70AB"/>
  </w:style>
  <w:style w:type="paragraph" w:customStyle="1" w:styleId="E5B33C45A46C467EBD5105C5B4E04970">
    <w:name w:val="E5B33C45A46C467EBD5105C5B4E04970"/>
  </w:style>
  <w:style w:type="paragraph" w:customStyle="1" w:styleId="FC8728711B7048A5A2CD21AB0690D186">
    <w:name w:val="FC8728711B7048A5A2CD21AB0690D186"/>
  </w:style>
  <w:style w:type="paragraph" w:customStyle="1" w:styleId="A72BF4AC182A4F04B104C404A69C9445">
    <w:name w:val="A72BF4AC182A4F04B104C404A69C9445"/>
  </w:style>
  <w:style w:type="paragraph" w:customStyle="1" w:styleId="5A58413B9CAB43D99A0C0AC816201F72">
    <w:name w:val="5A58413B9CAB43D99A0C0AC816201F72"/>
    <w:rsid w:val="00F36FD9"/>
  </w:style>
  <w:style w:type="paragraph" w:customStyle="1" w:styleId="9EFE68B7B95145FBA1F1FEF894FE8D66">
    <w:name w:val="9EFE68B7B95145FBA1F1FEF894FE8D66"/>
    <w:rsid w:val="00F36FD9"/>
  </w:style>
  <w:style w:type="paragraph" w:customStyle="1" w:styleId="EC5FC3DA975A4F85956834E0B863D5EB">
    <w:name w:val="EC5FC3DA975A4F85956834E0B863D5EB"/>
    <w:rsid w:val="00F36F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professional resume</Template>
  <TotalTime>62</TotalTime>
  <Pages>1</Pages>
  <Words>160</Words>
  <Characters>1038</Characters>
  <Application>Microsoft Office Word</Application>
  <DocSecurity>0</DocSecurity>
  <Lines>51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Maddux Stone</dc:creator>
  <cp:keywords/>
  <dc:description/>
  <cp:lastModifiedBy>Maddux Stone</cp:lastModifiedBy>
  <cp:revision>17</cp:revision>
  <dcterms:created xsi:type="dcterms:W3CDTF">2024-09-16T23:59:00Z</dcterms:created>
  <dcterms:modified xsi:type="dcterms:W3CDTF">2024-09-17T01:01:00Z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GrammarlyDocumentId">
    <vt:lpwstr>4af406ac-1ef2-469e-a65f-3a31c6f51856</vt:lpwstr>
  </property>
</Properties>
</file>